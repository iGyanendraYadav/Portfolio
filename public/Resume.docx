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:rsidTr="00A21AF8">
        <w:tc>
          <w:tcPr>
            <w:tcW w:w="2160" w:type="dxa"/>
            <w:gridSpan w:val="2"/>
          </w:tcPr>
          <w:p w:rsidR="004B4147" w:rsidRPr="004B4147" w:rsidRDefault="004B4147" w:rsidP="004B4147">
            <w:pPr>
              <w:pStyle w:val="Logo"/>
            </w:pPr>
            <w:r w:rsidRPr="004B4147">
              <w:rPr>
                <w:noProof/>
                <w:lang w:bidi="hi-IN"/>
              </w:rPr>
              <mc:AlternateContent>
                <mc:Choice Requires="wpg">
                  <w:drawing>
                    <wp:inline distT="0" distB="0" distL="0" distR="0" wp14:anchorId="3767875F" wp14:editId="55A0C590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B37E94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B37E94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67875F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B37E94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:rsidR="004B4147" w:rsidRDefault="00B37E94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:rsidR="004B4147" w:rsidRDefault="003D4D75" w:rsidP="004B4147">
            <w:pPr>
              <w:pStyle w:val="Title"/>
            </w:pPr>
            <w:r>
              <w:t>Gyanindra</w:t>
            </w:r>
          </w:p>
          <w:p w:rsidR="004B4147" w:rsidRPr="004B4147" w:rsidRDefault="00B37E94" w:rsidP="00B37E94">
            <w:pPr>
              <w:pStyle w:val="Subtitle"/>
            </w:pPr>
            <w:r>
              <w:t>Yadav</w:t>
            </w:r>
          </w:p>
        </w:tc>
      </w:tr>
      <w:tr w:rsidR="00A21AF8" w:rsidRPr="004B4147" w:rsidTr="007772B1">
        <w:tc>
          <w:tcPr>
            <w:tcW w:w="2160" w:type="dxa"/>
            <w:gridSpan w:val="2"/>
          </w:tcPr>
          <w:p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:rsidR="00A21AF8" w:rsidRPr="004B4147" w:rsidRDefault="0071054D" w:rsidP="00B37E94">
            <w:pPr>
              <w:pStyle w:val="Jobtitle"/>
            </w:pPr>
            <w:r>
              <w:t>FRONT</w:t>
            </w:r>
            <w:r w:rsidR="00B37E94">
              <w:t>END DEVELOPER</w:t>
            </w:r>
          </w:p>
        </w:tc>
      </w:tr>
      <w:tr w:rsidR="007772B1" w:rsidRPr="004B4147" w:rsidTr="00C777FF">
        <w:trPr>
          <w:trHeight w:val="720"/>
        </w:trPr>
        <w:tc>
          <w:tcPr>
            <w:tcW w:w="2160" w:type="dxa"/>
            <w:gridSpan w:val="2"/>
          </w:tcPr>
          <w:p w:rsidR="007772B1" w:rsidRPr="004B4147" w:rsidRDefault="007772B1" w:rsidP="00A21AF8"/>
        </w:tc>
        <w:tc>
          <w:tcPr>
            <w:tcW w:w="8640" w:type="dxa"/>
            <w:gridSpan w:val="4"/>
          </w:tcPr>
          <w:p w:rsidR="007772B1" w:rsidRDefault="007772B1" w:rsidP="00A21AF8">
            <w:pPr>
              <w:pStyle w:val="Jobtitle"/>
            </w:pPr>
          </w:p>
        </w:tc>
      </w:tr>
      <w:tr w:rsidR="00BF0DAF" w:rsidRPr="00997E86" w:rsidTr="00452292">
        <w:tc>
          <w:tcPr>
            <w:tcW w:w="540" w:type="dxa"/>
            <w:vAlign w:val="center"/>
          </w:tcPr>
          <w:p w:rsidR="00BF0DAF" w:rsidRPr="00997E86" w:rsidRDefault="00BF0DAF" w:rsidP="00BF0DAF">
            <w:pPr>
              <w:pStyle w:val="Contact"/>
            </w:pPr>
            <w:r>
              <w:rPr>
                <w:noProof/>
                <w:lang w:bidi="hi-IN"/>
              </w:rPr>
              <mc:AlternateContent>
                <mc:Choice Requires="wpg">
                  <w:drawing>
                    <wp:inline distT="0" distB="0" distL="0" distR="0" wp14:anchorId="045170A8" wp14:editId="435B8425">
                      <wp:extent cx="213066" cy="213066"/>
                      <wp:effectExtent l="0" t="0" r="0" b="0"/>
                      <wp:docPr id="131" name="Group 131" descr="Icon Phon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954343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" fillcolor="#1d3251 [3204]" stroked="f" strokeweight="1pt">
                        <v:path arrowok="t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">
                        <v:imagedata r:id="rId12" o:title="Icon Phon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B37E94" w:rsidP="00B37E94">
            <w:pPr>
              <w:pStyle w:val="Contact"/>
            </w:pPr>
            <w:r>
              <w:t>8896038076</w:t>
            </w:r>
          </w:p>
        </w:tc>
        <w:tc>
          <w:tcPr>
            <w:tcW w:w="45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AA0EED668C4C4CBDBBF5645EEAD05272"/>
              </w:placeholder>
              <w:temporary/>
              <w:showingPlcHdr/>
              <w15:appearance w15:val="hidden"/>
            </w:sdtPr>
            <w:sdtEndPr/>
            <w:sdtContent>
              <w:p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:rsidTr="00452292">
        <w:tc>
          <w:tcPr>
            <w:tcW w:w="540" w:type="dxa"/>
            <w:vAlign w:val="center"/>
          </w:tcPr>
          <w:p w:rsidR="00BF0DAF" w:rsidRPr="00621B5C" w:rsidRDefault="00BF0DAF" w:rsidP="00BF0DAF">
            <w:pPr>
              <w:pStyle w:val="Contact"/>
            </w:pPr>
            <w:r w:rsidRPr="00621B5C">
              <w:rPr>
                <w:noProof/>
                <w:lang w:bidi="hi-IN"/>
              </w:rPr>
              <mc:AlternateContent>
                <mc:Choice Requires="wpg">
                  <w:drawing>
                    <wp:inline distT="0" distB="0" distL="0" distR="0" wp14:anchorId="4D9CD444" wp14:editId="11CE5E26">
                      <wp:extent cx="213066" cy="213066"/>
                      <wp:effectExtent l="0" t="0" r="0" b="0"/>
                      <wp:docPr id="137" name="Group 137" descr="Icon Email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B96529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" fillcolor="#1d3251 [3204]" stroked="f" strokeweight="1pt">
                        <v:path arrowok="t"/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">
                        <v:imagedata r:id="rId15" o:title="Icon Email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B03ED5" w:rsidRDefault="00B37E94" w:rsidP="00B37E94">
            <w:pPr>
              <w:pStyle w:val="Contact"/>
            </w:pPr>
            <w:r>
              <w:t>gyanindrayadav1@gmail.com</w:t>
            </w:r>
          </w:p>
        </w:tc>
        <w:tc>
          <w:tcPr>
            <w:tcW w:w="45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/>
          </w:tcPr>
          <w:p w:rsidR="00BF0DAF" w:rsidRPr="00997E86" w:rsidRDefault="00BF0DAF" w:rsidP="00BF0DAF"/>
        </w:tc>
      </w:tr>
      <w:tr w:rsidR="00CD2FD2" w:rsidRPr="00CD2FD2" w:rsidTr="00452292">
        <w:trPr>
          <w:trHeight w:val="432"/>
        </w:trPr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  <w:lang w:bidi="hi-IN"/>
              </w:rPr>
              <mc:AlternateContent>
                <mc:Choice Requires="wpg">
                  <w:drawing>
                    <wp:inline distT="0" distB="0" distL="0" distR="0" wp14:anchorId="0F1A84BC" wp14:editId="522CC706">
                      <wp:extent cx="213066" cy="213066"/>
                      <wp:effectExtent l="0" t="0" r="0" b="0"/>
                      <wp:docPr id="140" name="Group 140" descr="Icon Locatio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A644E8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JzPwgAAANwAAAAPAAAAZHJzL2Rvd25yZXYueG1sRE9Li8Iw&#10;EL4v+B/CLHgpmlYX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A2aJzP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">
                        <v:imagedata r:id="rId18" o:title="Icon Locati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B10BC6" w:rsidP="00B37E94">
            <w:pPr>
              <w:pStyle w:val="Contact"/>
            </w:pPr>
            <w:r>
              <w:t>Ghazipur , UP ,</w:t>
            </w:r>
            <w:r w:rsidR="00B37E94">
              <w:t xml:space="preserve"> India</w:t>
            </w: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997E86" w:rsidRDefault="00091A39" w:rsidP="00091A39">
            <w:pPr>
              <w:pStyle w:val="Introduction"/>
            </w:pPr>
            <w:r>
              <w:t>I love to design beautiful &amp; interactive web applica</w:t>
            </w:r>
            <w:r w:rsidR="008E7E95">
              <w:t>tions. Learning new things makes me more confident &amp; creative.</w:t>
            </w:r>
            <w:r>
              <w:t xml:space="preserve">  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CD2FD2" w:rsidRDefault="00091A39" w:rsidP="00091A39">
            <w:pPr>
              <w:rPr>
                <w:lang w:val="it-IT"/>
              </w:rPr>
            </w:pPr>
            <w:r>
              <w:t>Innovative, ta</w:t>
            </w:r>
            <w:r w:rsidR="00B37E94">
              <w:t>sk-driven professional with 2</w:t>
            </w:r>
            <w:r>
              <w:t>+ Years of e</w:t>
            </w:r>
            <w:r w:rsidR="00B37E94">
              <w:t xml:space="preserve">xperience in IT with 1 Year of </w:t>
            </w:r>
            <w:r>
              <w:t xml:space="preserve">experience </w:t>
            </w:r>
            <w:r w:rsidR="00B37E94">
              <w:t>in Web Development. Proficient in creating responsive &amp; interactive user interfaces, troubleshooting simple/complex issues.</w:t>
            </w:r>
          </w:p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  <w:lang w:bidi="hi-IN"/>
              </w:rPr>
              <mc:AlternateContent>
                <mc:Choice Requires="wpg">
                  <w:drawing>
                    <wp:inline distT="0" distB="0" distL="0" distR="0" wp14:anchorId="08BDF77C" wp14:editId="78E0C8CE">
                      <wp:extent cx="213066" cy="213066"/>
                      <wp:effectExtent l="0" t="0" r="0" b="0"/>
                      <wp:docPr id="143" name="Group 143" descr="Icon LinkedI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04BDB8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" fillcolor="#1d3251 [3204]" stroked="f" strokeweight="1pt">
                        <v:path arrowok="t"/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">
                        <v:imagedata r:id="rId21" o:title="Call center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8E7E95" w:rsidP="00B37E94">
            <w:pPr>
              <w:pStyle w:val="Contact"/>
            </w:pPr>
            <w:r>
              <w:t>LinkedIn/</w:t>
            </w:r>
            <w:r w:rsidR="00B37E94">
              <w:t>iGyanendraYadav</w:t>
            </w: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  <w:lang w:bidi="hi-IN"/>
              </w:rPr>
              <mc:AlternateContent>
                <mc:Choice Requires="wpg">
                  <w:drawing>
                    <wp:inline distT="0" distB="0" distL="0" distR="0" wp14:anchorId="51BD3B7B" wp14:editId="7BD2BCAE">
                      <wp:extent cx="213066" cy="213066"/>
                      <wp:effectExtent l="0" t="0" r="0" b="0"/>
                      <wp:docPr id="146" name="Group 146" descr="Icon Skyp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E85388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">
                        <v:imagedata r:id="rId24" o:title="Speec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B37E94" w:rsidP="00B37E94">
            <w:pPr>
              <w:pStyle w:val="Contact"/>
            </w:pPr>
            <w:r>
              <w:t>8896038076</w:t>
            </w: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  <w:lang w:bidi="hi-IN"/>
              </w:rPr>
              <mc:AlternateContent>
                <mc:Choice Requires="wpg">
                  <w:drawing>
                    <wp:inline distT="0" distB="0" distL="0" distR="0" wp14:anchorId="79DF9C7B" wp14:editId="485F96AF">
                      <wp:extent cx="213066" cy="213066"/>
                      <wp:effectExtent l="0" t="0" r="0" b="0"/>
                      <wp:docPr id="150" name="Group 150" descr="Icon Websit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9D7F4A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" fillcolor="#1d3251 [3204]" stroked="f" strokeweight="1pt">
                        <v:path arrowok="t"/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">
                        <v:imagedata r:id="rId27" o:title="Link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B03ED5" w:rsidRDefault="00852BB1" w:rsidP="00B37E94">
            <w:pPr>
              <w:pStyle w:val="Contact"/>
            </w:pPr>
            <w:r>
              <w:t>g</w:t>
            </w:r>
            <w:r w:rsidR="00B37E94">
              <w:t>yanindra.vercel.app</w:t>
            </w:r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C777FF">
        <w:trPr>
          <w:trHeight w:val="720"/>
        </w:trPr>
        <w:tc>
          <w:tcPr>
            <w:tcW w:w="3870" w:type="dxa"/>
            <w:gridSpan w:val="3"/>
          </w:tcPr>
          <w:p w:rsidR="00CD2FD2" w:rsidRPr="00997E86" w:rsidRDefault="00CD2FD2" w:rsidP="00CD2FD2"/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5B7DB3">
        <w:trPr>
          <w:trHeight w:val="288"/>
        </w:trPr>
        <w:tc>
          <w:tcPr>
            <w:tcW w:w="3870" w:type="dxa"/>
            <w:gridSpan w:val="3"/>
          </w:tcPr>
          <w:p w:rsidR="00CD2FD2" w:rsidRPr="00997E86" w:rsidRDefault="00CD2FD2" w:rsidP="00CD2FD2"/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144072" w:rsidRPr="00997E86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BD3F63F163724BAAB4C7F561F0282255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:rsidR="00144072" w:rsidRDefault="00144072" w:rsidP="00144072">
            <w:r>
              <w:rPr>
                <w:noProof/>
                <w:lang w:bidi="hi-IN"/>
              </w:rPr>
              <mc:AlternateContent>
                <mc:Choice Requires="wpg">
                  <w:drawing>
                    <wp:inline distT="0" distB="0" distL="0" distR="0" wp14:anchorId="5581C5FF" wp14:editId="5AE5DE4A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8E2197" w:rsidRDefault="00696C6F" w:rsidP="008E2197">
                                      <w:pPr>
                                        <w:pStyle w:val="Skill"/>
                                      </w:pPr>
                                      <w:r>
                                        <w:t>JAVASCRIPT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46404C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812364880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7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696C6F" w:rsidP="008E2197">
                                      <w:pPr>
                                        <w:pStyle w:val="Skill"/>
                                      </w:pPr>
                                      <w:r>
                                        <w:t>REACT JS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46404C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696C6F" w:rsidP="008E2197">
                                      <w:pPr>
                                        <w:pStyle w:val="Skill"/>
                                      </w:pPr>
                                      <w:r>
                                        <w:t>HTML &amp; CSS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46404C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696C6F" w:rsidP="008E2197">
                                      <w:pPr>
                                        <w:pStyle w:val="Skill"/>
                                      </w:pPr>
                                      <w:r>
                                        <w:t>TAILWIND CSS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46404C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696C6F" w:rsidP="008E2197">
                                      <w:pPr>
                                        <w:pStyle w:val="Skill"/>
                                      </w:pPr>
                                      <w:r>
                                        <w:t>GIT &amp; GITHUB</w:t>
                                      </w:r>
                                    </w:p>
                                    <w:p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46404C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700473245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81C5FF" id="Group 153" o:spid="_x0000_s1030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:rsidR="00144072" w:rsidRPr="008E2197" w:rsidRDefault="00696C6F" w:rsidP="008E2197">
                                <w:pPr>
                                  <w:pStyle w:val="Skill"/>
                                </w:pPr>
                                <w:r>
                                  <w:t>JAVASCRIPT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:rsidR="00144072" w:rsidRDefault="003871F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812364880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7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696C6F" w:rsidP="008E2197">
                                <w:pPr>
                                  <w:pStyle w:val="Skill"/>
                                </w:pPr>
                                <w:r>
                                  <w:t>REACT JS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:rsidR="00144072" w:rsidRDefault="003871F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696C6F" w:rsidP="008E2197">
                                <w:pPr>
                                  <w:pStyle w:val="Skill"/>
                                </w:pPr>
                                <w:r>
                                  <w:t>HTML &amp; CSS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:rsidR="008E2197" w:rsidRDefault="003871F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696C6F" w:rsidP="008E2197">
                                <w:pPr>
                                  <w:pStyle w:val="Skill"/>
                                </w:pPr>
                                <w:r>
                                  <w:t>TAILWIND CSS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9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:rsidR="008E2197" w:rsidRDefault="003871F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:rsidR="008E2197" w:rsidRDefault="00696C6F" w:rsidP="008E2197">
                                <w:pPr>
                                  <w:pStyle w:val="Skill"/>
                                </w:pPr>
                                <w:r>
                                  <w:t>GIT &amp; GITHUB</w:t>
                                </w:r>
                              </w:p>
                              <w:p w:rsidR="00144072" w:rsidRDefault="00144072" w:rsidP="008E2197"/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4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" adj="20370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:rsidR="008E2197" w:rsidRDefault="003871F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700473245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6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A1BA3F8DEC3E4219BB48C87D453DDF8B"/>
              </w:placeholder>
              <w:temporary/>
              <w:showingPlcHdr/>
              <w15:appearance w15:val="hidden"/>
            </w:sdtPr>
            <w:sdtEndPr/>
            <w:sdtContent>
              <w:p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:rsidR="008E2197" w:rsidRDefault="00852BB1" w:rsidP="008E2197">
            <w:pPr>
              <w:pStyle w:val="Heading2"/>
            </w:pPr>
            <w:r>
              <w:t>B. Tech</w:t>
            </w:r>
            <w:r w:rsidR="00E53ABE">
              <w:t xml:space="preserve"> / Computer Science</w:t>
            </w:r>
          </w:p>
          <w:p w:rsidR="00552F9B" w:rsidRDefault="00E53ABE" w:rsidP="00552F9B">
            <w:pPr>
              <w:pStyle w:val="Heading4"/>
            </w:pPr>
            <w:r>
              <w:t>SIET Prayagraj, Uttar Pradesh</w:t>
            </w:r>
          </w:p>
          <w:p w:rsidR="00552F9B" w:rsidRDefault="00E53ABE" w:rsidP="00552F9B">
            <w:r>
              <w:t>2015-2019</w:t>
            </w:r>
          </w:p>
          <w:p w:rsidR="00552F9B" w:rsidRDefault="00E53ABE" w:rsidP="00552F9B">
            <w:pPr>
              <w:pStyle w:val="Heading2"/>
            </w:pPr>
            <w:r>
              <w:t>Intermediate / UP Board</w:t>
            </w:r>
          </w:p>
          <w:p w:rsidR="00552F9B" w:rsidRDefault="00E53ABE" w:rsidP="00552F9B">
            <w:pPr>
              <w:pStyle w:val="Heading4"/>
            </w:pPr>
            <w:r>
              <w:t>R I C Ishopur, Rampur, Ghazipur</w:t>
            </w:r>
          </w:p>
          <w:p w:rsidR="00552F9B" w:rsidRDefault="00E53ABE" w:rsidP="00552F9B">
            <w:r>
              <w:t>2012-2014</w:t>
            </w:r>
          </w:p>
          <w:p w:rsidR="00552F9B" w:rsidRDefault="00E53ABE" w:rsidP="00552F9B">
            <w:pPr>
              <w:pStyle w:val="Heading2"/>
            </w:pPr>
            <w:r>
              <w:t>High School / UP Board</w:t>
            </w:r>
          </w:p>
          <w:p w:rsidR="00552F9B" w:rsidRDefault="00E53ABE" w:rsidP="00552F9B">
            <w:pPr>
              <w:pStyle w:val="Heading4"/>
            </w:pPr>
            <w:r>
              <w:t>K H S S Rampur, Ghazipur</w:t>
            </w:r>
          </w:p>
          <w:p w:rsidR="00552F9B" w:rsidRPr="00552F9B" w:rsidRDefault="00E53ABE" w:rsidP="00E53ABE">
            <w:r>
              <w:t>2010-2012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7C65E80F9C6A4716ADAF3F5E556474A2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:rsidR="00552F9B" w:rsidRDefault="006A650A" w:rsidP="00552F9B">
            <w:pPr>
              <w:pStyle w:val="Heading3"/>
            </w:pPr>
            <w:r>
              <w:t>Front End Developer</w:t>
            </w:r>
          </w:p>
          <w:p w:rsidR="004103C0" w:rsidRDefault="00167966" w:rsidP="004103C0">
            <w:pPr>
              <w:pStyle w:val="Heading5"/>
            </w:pPr>
            <w:r>
              <w:t>HCL Technologies / Noida / March</w:t>
            </w:r>
            <w:bookmarkStart w:id="0" w:name="_GoBack"/>
            <w:bookmarkEnd w:id="0"/>
            <w:r w:rsidR="00E53ABE">
              <w:t xml:space="preserve"> 2022 - Present</w:t>
            </w:r>
          </w:p>
          <w:p w:rsidR="006C2DFF" w:rsidRPr="00A6425D" w:rsidRDefault="006A650A" w:rsidP="00A6425D">
            <w:pPr>
              <w:pStyle w:val="JobDescription"/>
              <w:rPr>
                <w:rStyle w:val="JobDescriptionChar"/>
              </w:rPr>
            </w:pPr>
            <w:r>
              <w:t>As a Front End Developer, I work to create beautiful and interactive UI.</w:t>
            </w:r>
            <w:r w:rsidR="00696C6F">
              <w:t xml:space="preserve"> My role is focused for the below listed responsibilities.</w:t>
            </w:r>
          </w:p>
          <w:p w:rsidR="00A6425D" w:rsidRDefault="006A650A" w:rsidP="006A650A">
            <w:pPr>
              <w:pStyle w:val="ListBullet"/>
            </w:pPr>
            <w:r>
              <w:t>Optimizing the user experience</w:t>
            </w:r>
          </w:p>
          <w:p w:rsidR="006A650A" w:rsidRDefault="006A650A" w:rsidP="006A650A">
            <w:pPr>
              <w:pStyle w:val="ListBullet"/>
            </w:pPr>
            <w:r>
              <w:t>Creating responsive web interfaces</w:t>
            </w:r>
          </w:p>
          <w:p w:rsidR="006A650A" w:rsidRDefault="006A650A" w:rsidP="006A650A">
            <w:pPr>
              <w:pStyle w:val="ListBullet"/>
            </w:pPr>
            <w:r>
              <w:t>Making required &amp; necessary modifications</w:t>
            </w:r>
          </w:p>
          <w:p w:rsidR="00A6425D" w:rsidRDefault="00803EBF" w:rsidP="00A6425D">
            <w:pPr>
              <w:pStyle w:val="Heading3"/>
            </w:pPr>
            <w:r>
              <w:t>Analyst</w:t>
            </w:r>
          </w:p>
          <w:p w:rsidR="00A6425D" w:rsidRDefault="00167966" w:rsidP="00A6425D">
            <w:pPr>
              <w:pStyle w:val="Heading5"/>
            </w:pPr>
            <w:r>
              <w:t>HCL Technologies / Noida / Feb 2021 – Feb</w:t>
            </w:r>
            <w:r w:rsidR="00E53ABE">
              <w:t xml:space="preserve"> 2022</w:t>
            </w:r>
          </w:p>
          <w:p w:rsidR="00A6425D" w:rsidRPr="00A6425D" w:rsidRDefault="00C73AA9" w:rsidP="00A6425D">
            <w:pPr>
              <w:pStyle w:val="JobDescription"/>
              <w:rPr>
                <w:rStyle w:val="JobDescriptionChar"/>
              </w:rPr>
            </w:pPr>
            <w:r>
              <w:t>Here, I had to do some additional works with Change Managements. Like</w:t>
            </w:r>
          </w:p>
          <w:p w:rsidR="00A6425D" w:rsidRDefault="00C73AA9" w:rsidP="00C73AA9">
            <w:pPr>
              <w:pStyle w:val="ListBullet"/>
            </w:pPr>
            <w:r>
              <w:t>Creating the CHANGE</w:t>
            </w:r>
          </w:p>
          <w:p w:rsidR="00C73AA9" w:rsidRDefault="00C73AA9" w:rsidP="00C73AA9">
            <w:pPr>
              <w:pStyle w:val="ListBullet"/>
            </w:pPr>
            <w:r>
              <w:t>Documenting the plan as well as required steps</w:t>
            </w:r>
          </w:p>
          <w:p w:rsidR="00C73AA9" w:rsidRDefault="00C73AA9" w:rsidP="00C73AA9">
            <w:pPr>
              <w:pStyle w:val="ListBullet"/>
            </w:pPr>
            <w:r>
              <w:t>Reviewing the CHANGE</w:t>
            </w:r>
          </w:p>
          <w:p w:rsidR="00A6425D" w:rsidRDefault="00E53ABE" w:rsidP="00A6425D">
            <w:pPr>
              <w:pStyle w:val="Heading3"/>
            </w:pPr>
            <w:r>
              <w:t>Graduate Trainee Engineer</w:t>
            </w:r>
          </w:p>
          <w:p w:rsidR="00A6425D" w:rsidRDefault="00E53ABE" w:rsidP="00A6425D">
            <w:pPr>
              <w:pStyle w:val="Heading5"/>
            </w:pPr>
            <w:r>
              <w:t>HCL Techn</w:t>
            </w:r>
            <w:r w:rsidR="00167966">
              <w:t>ologies / Noida / Dec 2019 – Jan</w:t>
            </w:r>
            <w:r>
              <w:t xml:space="preserve"> 2021</w:t>
            </w:r>
          </w:p>
          <w:p w:rsidR="00A6425D" w:rsidRPr="00A6425D" w:rsidRDefault="00D3698C" w:rsidP="00A6425D">
            <w:pPr>
              <w:pStyle w:val="JobDescription"/>
              <w:rPr>
                <w:rStyle w:val="JobDescriptionChar"/>
              </w:rPr>
            </w:pPr>
            <w:r>
              <w:t>In this role, I managed Incidents</w:t>
            </w:r>
            <w:r w:rsidR="00803EBF">
              <w:t xml:space="preserve"> (</w:t>
            </w:r>
            <w:r>
              <w:t xml:space="preserve">INCs) &amp; Requests </w:t>
            </w:r>
            <w:r w:rsidR="00C73AA9">
              <w:t>(RITMs). My responsibilities were the same as mentioned below.</w:t>
            </w:r>
          </w:p>
          <w:p w:rsidR="00D3698C" w:rsidRDefault="00803EBF" w:rsidP="00D3698C">
            <w:pPr>
              <w:pStyle w:val="ListBullet"/>
            </w:pPr>
            <w:r>
              <w:t>To assign</w:t>
            </w:r>
            <w:r w:rsidR="00D3698C">
              <w:t xml:space="preserve"> the incidents &amp; requests to agents</w:t>
            </w:r>
            <w:r>
              <w:t xml:space="preserve"> </w:t>
            </w:r>
            <w:r w:rsidR="00D3698C">
              <w:t xml:space="preserve">(According to user’s location &amp; </w:t>
            </w:r>
            <w:r>
              <w:t>agent’s shift timing)</w:t>
            </w:r>
          </w:p>
          <w:p w:rsidR="00803EBF" w:rsidRPr="006C2DFF" w:rsidRDefault="00803EBF" w:rsidP="00D3698C">
            <w:pPr>
              <w:pStyle w:val="ListBullet"/>
            </w:pPr>
            <w:r>
              <w:t>To provide best solution for their issues within defined SLAs.</w:t>
            </w:r>
          </w:p>
        </w:tc>
      </w:tr>
    </w:tbl>
    <w:p w:rsidR="005A20B8" w:rsidRDefault="005A20B8"/>
    <w:sectPr w:rsidR="005A20B8" w:rsidSect="00C777FF">
      <w:headerReference w:type="default" r:id="rId28"/>
      <w:footerReference w:type="default" r:id="rId29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04C" w:rsidRDefault="0046404C" w:rsidP="00B21D64">
      <w:pPr>
        <w:spacing w:after="0" w:line="240" w:lineRule="auto"/>
      </w:pPr>
      <w:r>
        <w:separator/>
      </w:r>
    </w:p>
  </w:endnote>
  <w:endnote w:type="continuationSeparator" w:id="0">
    <w:p w:rsidR="0046404C" w:rsidRDefault="0046404C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376" w:rsidRDefault="00A96376">
    <w:pPr>
      <w:pStyle w:val="Foot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B935D4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04C" w:rsidRDefault="0046404C" w:rsidP="00B21D64">
      <w:pPr>
        <w:spacing w:after="0" w:line="240" w:lineRule="auto"/>
      </w:pPr>
      <w:r>
        <w:separator/>
      </w:r>
    </w:p>
  </w:footnote>
  <w:footnote w:type="continuationSeparator" w:id="0">
    <w:p w:rsidR="0046404C" w:rsidRDefault="0046404C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64" w:rsidRDefault="00997E86">
    <w:pPr>
      <w:pStyle w:val="Header"/>
    </w:pPr>
    <w:r>
      <w:rPr>
        <w:noProof/>
        <w:lang w:bidi="hi-IN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61EAEB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54"/>
    <w:rsid w:val="000161E1"/>
    <w:rsid w:val="00021303"/>
    <w:rsid w:val="00091A39"/>
    <w:rsid w:val="00107E81"/>
    <w:rsid w:val="00144072"/>
    <w:rsid w:val="00167966"/>
    <w:rsid w:val="0021475C"/>
    <w:rsid w:val="003871F3"/>
    <w:rsid w:val="003C0BB5"/>
    <w:rsid w:val="003D4D75"/>
    <w:rsid w:val="004067B9"/>
    <w:rsid w:val="004103C0"/>
    <w:rsid w:val="00452292"/>
    <w:rsid w:val="0046404C"/>
    <w:rsid w:val="004865C2"/>
    <w:rsid w:val="004B4147"/>
    <w:rsid w:val="00552F9B"/>
    <w:rsid w:val="005636A7"/>
    <w:rsid w:val="005A20B8"/>
    <w:rsid w:val="005B7DB3"/>
    <w:rsid w:val="005C4B54"/>
    <w:rsid w:val="0061400D"/>
    <w:rsid w:val="00621B5C"/>
    <w:rsid w:val="00696C6F"/>
    <w:rsid w:val="006A650A"/>
    <w:rsid w:val="006C2DFF"/>
    <w:rsid w:val="0071054D"/>
    <w:rsid w:val="00756768"/>
    <w:rsid w:val="007571B5"/>
    <w:rsid w:val="007772B1"/>
    <w:rsid w:val="00803EBF"/>
    <w:rsid w:val="008424CE"/>
    <w:rsid w:val="00852BB1"/>
    <w:rsid w:val="00890F1A"/>
    <w:rsid w:val="008E2197"/>
    <w:rsid w:val="008E7E95"/>
    <w:rsid w:val="00997E86"/>
    <w:rsid w:val="009B7D45"/>
    <w:rsid w:val="00A21AF8"/>
    <w:rsid w:val="00A24DD4"/>
    <w:rsid w:val="00A6425D"/>
    <w:rsid w:val="00A96376"/>
    <w:rsid w:val="00AC58FE"/>
    <w:rsid w:val="00B03ED5"/>
    <w:rsid w:val="00B10BC6"/>
    <w:rsid w:val="00B21D64"/>
    <w:rsid w:val="00B37E94"/>
    <w:rsid w:val="00B73E22"/>
    <w:rsid w:val="00BB7CE4"/>
    <w:rsid w:val="00BC33C3"/>
    <w:rsid w:val="00BF0DAF"/>
    <w:rsid w:val="00C05345"/>
    <w:rsid w:val="00C15264"/>
    <w:rsid w:val="00C344AA"/>
    <w:rsid w:val="00C37B1A"/>
    <w:rsid w:val="00C73AA9"/>
    <w:rsid w:val="00C777FF"/>
    <w:rsid w:val="00CD2FD2"/>
    <w:rsid w:val="00D12DFD"/>
    <w:rsid w:val="00D3698C"/>
    <w:rsid w:val="00D62B7E"/>
    <w:rsid w:val="00E53ABE"/>
    <w:rsid w:val="00F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48A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8E7E95"/>
    <w:rPr>
      <w:color w:val="FE006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7.sv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8.sv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11.sv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4.sv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yanindra.yadav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0EED668C4C4CBDBBF5645EEAD05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0042D-4DFC-4455-9328-F41A38108786}"/>
      </w:docPartPr>
      <w:docPartBody>
        <w:p w:rsidR="00952870" w:rsidRDefault="00AE17D8">
          <w:pPr>
            <w:pStyle w:val="AA0EED668C4C4CBDBBF5645EEAD05272"/>
          </w:pPr>
          <w:r w:rsidRPr="007772B1">
            <w:t>ABOUT ME</w:t>
          </w:r>
        </w:p>
      </w:docPartBody>
    </w:docPart>
    <w:docPart>
      <w:docPartPr>
        <w:name w:val="BD3F63F163724BAAB4C7F561F0282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9E22E-95A5-403E-B974-D736EFFE9880}"/>
      </w:docPartPr>
      <w:docPartBody>
        <w:p w:rsidR="00952870" w:rsidRDefault="00AE17D8">
          <w:pPr>
            <w:pStyle w:val="BD3F63F163724BAAB4C7F561F0282255"/>
          </w:pPr>
          <w:r>
            <w:t>Skills</w:t>
          </w:r>
        </w:p>
      </w:docPartBody>
    </w:docPart>
    <w:docPart>
      <w:docPartPr>
        <w:name w:val="A1BA3F8DEC3E4219BB48C87D453DD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349B7-2B94-4BE9-A7F6-FBF878FD9C78}"/>
      </w:docPartPr>
      <w:docPartBody>
        <w:p w:rsidR="00952870" w:rsidRDefault="00AE17D8">
          <w:pPr>
            <w:pStyle w:val="A1BA3F8DEC3E4219BB48C87D453DDF8B"/>
          </w:pPr>
          <w:r>
            <w:t>Education</w:t>
          </w:r>
        </w:p>
      </w:docPartBody>
    </w:docPart>
    <w:docPart>
      <w:docPartPr>
        <w:name w:val="7C65E80F9C6A4716ADAF3F5E55647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91A0F-DD43-437B-AA52-5FA6D9B8CE6E}"/>
      </w:docPartPr>
      <w:docPartBody>
        <w:p w:rsidR="00952870" w:rsidRDefault="00AE17D8">
          <w:pPr>
            <w:pStyle w:val="7C65E80F9C6A4716ADAF3F5E556474A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D8"/>
    <w:rsid w:val="005D5187"/>
    <w:rsid w:val="00952870"/>
    <w:rsid w:val="00AE17D8"/>
    <w:rsid w:val="00B1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96BD05DAFD4F56BEC869B65E1A2919">
    <w:name w:val="2296BD05DAFD4F56BEC869B65E1A2919"/>
  </w:style>
  <w:style w:type="paragraph" w:customStyle="1" w:styleId="AC515195559B4E2EB5AA32D7AAEF02C0">
    <w:name w:val="AC515195559B4E2EB5AA32D7AAEF02C0"/>
  </w:style>
  <w:style w:type="paragraph" w:customStyle="1" w:styleId="810F81918DB44F9A8A58F18837CCBE3A">
    <w:name w:val="810F81918DB44F9A8A58F18837CCBE3A"/>
  </w:style>
  <w:style w:type="paragraph" w:customStyle="1" w:styleId="0DB1233623AF4C8B9FF6A32F2B504713">
    <w:name w:val="0DB1233623AF4C8B9FF6A32F2B504713"/>
  </w:style>
  <w:style w:type="paragraph" w:customStyle="1" w:styleId="AA0EED668C4C4CBDBBF5645EEAD05272">
    <w:name w:val="AA0EED668C4C4CBDBBF5645EEAD05272"/>
  </w:style>
  <w:style w:type="paragraph" w:customStyle="1" w:styleId="0A6D2AC9928E4AAC9B0098A2091DA30D">
    <w:name w:val="0A6D2AC9928E4AAC9B0098A2091DA30D"/>
  </w:style>
  <w:style w:type="paragraph" w:customStyle="1" w:styleId="E008FDD2B74A49EA93976A9399EB0570">
    <w:name w:val="E008FDD2B74A49EA93976A9399EB0570"/>
  </w:style>
  <w:style w:type="paragraph" w:customStyle="1" w:styleId="946AF89FC1994BB2AD99AC0F288289FD">
    <w:name w:val="946AF89FC1994BB2AD99AC0F288289FD"/>
  </w:style>
  <w:style w:type="paragraph" w:customStyle="1" w:styleId="6B3DA2DD989242588DBD1B515C506165">
    <w:name w:val="6B3DA2DD989242588DBD1B515C506165"/>
  </w:style>
  <w:style w:type="paragraph" w:customStyle="1" w:styleId="FE57AC9BD43943EA8493CE29D6CB424B">
    <w:name w:val="FE57AC9BD43943EA8493CE29D6CB424B"/>
  </w:style>
  <w:style w:type="paragraph" w:customStyle="1" w:styleId="674E6122D7F3489590062927F2F3C373">
    <w:name w:val="674E6122D7F3489590062927F2F3C373"/>
  </w:style>
  <w:style w:type="paragraph" w:customStyle="1" w:styleId="9708F08DB7A346529FC3D9CEDF36C6F9">
    <w:name w:val="9708F08DB7A346529FC3D9CEDF36C6F9"/>
  </w:style>
  <w:style w:type="paragraph" w:customStyle="1" w:styleId="BD3F63F163724BAAB4C7F561F0282255">
    <w:name w:val="BD3F63F163724BAAB4C7F561F0282255"/>
  </w:style>
  <w:style w:type="paragraph" w:customStyle="1" w:styleId="A1BA3F8DEC3E4219BB48C87D453DDF8B">
    <w:name w:val="A1BA3F8DEC3E4219BB48C87D453DDF8B"/>
  </w:style>
  <w:style w:type="paragraph" w:customStyle="1" w:styleId="5289E1617FD44D13A040E913309F2950">
    <w:name w:val="5289E1617FD44D13A040E913309F2950"/>
  </w:style>
  <w:style w:type="paragraph" w:customStyle="1" w:styleId="4257E30337904BC992AA10BD1895DFA7">
    <w:name w:val="4257E30337904BC992AA10BD1895DFA7"/>
  </w:style>
  <w:style w:type="paragraph" w:customStyle="1" w:styleId="40D4AF8EA15A467E9925E95BB3F9C950">
    <w:name w:val="40D4AF8EA15A467E9925E95BB3F9C950"/>
  </w:style>
  <w:style w:type="paragraph" w:customStyle="1" w:styleId="BE7E24508DEE42D1B67F8DD1086751BC">
    <w:name w:val="BE7E24508DEE42D1B67F8DD1086751BC"/>
  </w:style>
  <w:style w:type="paragraph" w:customStyle="1" w:styleId="9825B87CAD9E4C2FAC221013C6F2EA97">
    <w:name w:val="9825B87CAD9E4C2FAC221013C6F2EA97"/>
  </w:style>
  <w:style w:type="paragraph" w:customStyle="1" w:styleId="3431DB0CB1824FEFB666380DFF7DEB76">
    <w:name w:val="3431DB0CB1824FEFB666380DFF7DEB76"/>
  </w:style>
  <w:style w:type="paragraph" w:customStyle="1" w:styleId="D1CDF4306F4B4ECE8290FC8A40E011BD">
    <w:name w:val="D1CDF4306F4B4ECE8290FC8A40E011BD"/>
  </w:style>
  <w:style w:type="paragraph" w:customStyle="1" w:styleId="D3359A27BD92483E82F784F1184D4A42">
    <w:name w:val="D3359A27BD92483E82F784F1184D4A42"/>
  </w:style>
  <w:style w:type="paragraph" w:customStyle="1" w:styleId="69F608B62F1E4C0FA4D85CE14953AF5F">
    <w:name w:val="69F608B62F1E4C0FA4D85CE14953AF5F"/>
  </w:style>
  <w:style w:type="paragraph" w:customStyle="1" w:styleId="7C65E80F9C6A4716ADAF3F5E556474A2">
    <w:name w:val="7C65E80F9C6A4716ADAF3F5E556474A2"/>
  </w:style>
  <w:style w:type="paragraph" w:customStyle="1" w:styleId="A3AD7CA9A9364C80A41E2ADCF3EE8AF4">
    <w:name w:val="A3AD7CA9A9364C80A41E2ADCF3EE8AF4"/>
  </w:style>
  <w:style w:type="paragraph" w:customStyle="1" w:styleId="9B4278E04FC84C9E85E70DED3ED9A5E3">
    <w:name w:val="9B4278E04FC84C9E85E70DED3ED9A5E3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  <w:lang w:bidi="ar-SA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  <w:lang w:bidi="ar-SA"/>
    </w:rPr>
  </w:style>
  <w:style w:type="paragraph" w:customStyle="1" w:styleId="19C566B236164B0992D5FEC505C11663">
    <w:name w:val="19C566B236164B0992D5FEC505C11663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bidi="ar-SA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6468D40AA3D741A7AD1170DADF508D9F">
    <w:name w:val="6468D40AA3D741A7AD1170DADF508D9F"/>
  </w:style>
  <w:style w:type="paragraph" w:customStyle="1" w:styleId="DD234B1B613B4F0EBCD58A5BD7455A5D">
    <w:name w:val="DD234B1B613B4F0EBCD58A5BD7455A5D"/>
  </w:style>
  <w:style w:type="paragraph" w:customStyle="1" w:styleId="D2FDF0ADFDDF41848E2A48281F3B3A51">
    <w:name w:val="D2FDF0ADFDDF41848E2A48281F3B3A51"/>
  </w:style>
  <w:style w:type="paragraph" w:customStyle="1" w:styleId="A3D4A3A8E92B4803ACEFDF09D4C2AFC6">
    <w:name w:val="A3D4A3A8E92B4803ACEFDF09D4C2AFC6"/>
  </w:style>
  <w:style w:type="paragraph" w:customStyle="1" w:styleId="5CD9A7BDE43D4961AA617CDCCD0FAC1E">
    <w:name w:val="5CD9A7BDE43D4961AA617CDCCD0FAC1E"/>
  </w:style>
  <w:style w:type="paragraph" w:customStyle="1" w:styleId="5790356D64B843338AC6F7EE8384D5AD">
    <w:name w:val="5790356D64B843338AC6F7EE8384D5AD"/>
  </w:style>
  <w:style w:type="paragraph" w:customStyle="1" w:styleId="15CEDB1367974F34A0B3FE81088B482C">
    <w:name w:val="15CEDB1367974F34A0B3FE81088B482C"/>
  </w:style>
  <w:style w:type="paragraph" w:customStyle="1" w:styleId="4D8C7B81B44441248A0A963B57920E55">
    <w:name w:val="4D8C7B81B44441248A0A963B57920E55"/>
  </w:style>
  <w:style w:type="paragraph" w:customStyle="1" w:styleId="BCA18F64278043D6920AEF6C74490FF6">
    <w:name w:val="BCA18F64278043D6920AEF6C74490FF6"/>
  </w:style>
  <w:style w:type="paragraph" w:customStyle="1" w:styleId="9C57C9D314854EFB93335FE2F34BA1FC">
    <w:name w:val="9C57C9D314854EFB93335FE2F34BA1FC"/>
  </w:style>
  <w:style w:type="paragraph" w:customStyle="1" w:styleId="D39230AF53594E6CB622695F449AA85E">
    <w:name w:val="D39230AF53594E6CB622695F449AA85E"/>
  </w:style>
  <w:style w:type="paragraph" w:customStyle="1" w:styleId="5E8E929464CA4248A1805367EAC6DA98">
    <w:name w:val="5E8E929464CA4248A1805367EAC6DA98"/>
  </w:style>
  <w:style w:type="paragraph" w:customStyle="1" w:styleId="D9409FE6B9724A568B5697B3BEBBE78F">
    <w:name w:val="D9409FE6B9724A568B5697B3BEBBE78F"/>
  </w:style>
  <w:style w:type="paragraph" w:customStyle="1" w:styleId="F483424F08C0488383DC669A113618AF">
    <w:name w:val="F483424F08C0488383DC669A113618AF"/>
  </w:style>
  <w:style w:type="paragraph" w:customStyle="1" w:styleId="A384CDBF97504CB697106B07BE7F4789">
    <w:name w:val="A384CDBF97504CB697106B07BE7F4789"/>
  </w:style>
  <w:style w:type="paragraph" w:customStyle="1" w:styleId="05F0DF869F814F44953AB2F0E2F7667D">
    <w:name w:val="05F0DF869F814F44953AB2F0E2F7667D"/>
  </w:style>
  <w:style w:type="paragraph" w:customStyle="1" w:styleId="99797D3BCE4646539B0EBC468CAD09A2">
    <w:name w:val="99797D3BCE4646539B0EBC468CAD09A2"/>
  </w:style>
  <w:style w:type="paragraph" w:customStyle="1" w:styleId="063D0BD674664EED85CF610326AF8193">
    <w:name w:val="063D0BD674664EED85CF610326AF8193"/>
  </w:style>
  <w:style w:type="paragraph" w:customStyle="1" w:styleId="63091DB533F14C31A9B6515F0A5CAB19">
    <w:name w:val="63091DB533F14C31A9B6515F0A5CAB19"/>
  </w:style>
  <w:style w:type="paragraph" w:customStyle="1" w:styleId="1ED775B0589D47FE9BC2F3FB49FDC064">
    <w:name w:val="1ED775B0589D47FE9BC2F3FB49FDC064"/>
  </w:style>
  <w:style w:type="paragraph" w:customStyle="1" w:styleId="62168204972C4940B111C98CA202385C">
    <w:name w:val="62168204972C4940B111C98CA20238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HCLClassification=Public</cp:keywords>
  <dc:description/>
  <cp:lastModifiedBy/>
  <cp:revision>1</cp:revision>
  <dcterms:created xsi:type="dcterms:W3CDTF">2023-02-25T12:57:00Z</dcterms:created>
  <dcterms:modified xsi:type="dcterms:W3CDTF">2023-03-01T15:08:00Z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0ce406a4-5ce5-4380-9d2d-5a972057a5b7</vt:lpwstr>
  </property>
  <property fmtid="{D5CDD505-2E9C-101B-9397-08002B2CF9AE}" pid="4" name="HCLClassD6">
    <vt:lpwstr>False</vt:lpwstr>
  </property>
  <property fmtid="{D5CDD505-2E9C-101B-9397-08002B2CF9AE}" pid="5" name="HCLClassification">
    <vt:lpwstr>HCL_Cla5s_Publ1c</vt:lpwstr>
  </property>
</Properties>
</file>